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F22F1C">
        <w:rPr>
          <w:rFonts w:ascii="Arial" w:hAnsi="Arial"/>
          <w:sz w:val="24"/>
          <w:lang w:val="es-MX"/>
        </w:rPr>
        <w:t xml:space="preserve"> Administrador del Tostador.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D62A0F" w:rsidRDefault="00DE3E7F" w:rsidP="00D62A0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F22F1C">
        <w:rPr>
          <w:rFonts w:ascii="Arial" w:hAnsi="Arial"/>
          <w:sz w:val="24"/>
          <w:lang w:val="es-MX"/>
        </w:rPr>
        <w:t xml:space="preserve"> 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EC7C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caso de uso del a</w:t>
      </w:r>
      <w:r w:rsidR="00AA5A0F">
        <w:rPr>
          <w:rFonts w:ascii="Arial" w:hAnsi="Arial"/>
          <w:sz w:val="24"/>
          <w:lang w:val="es-MX"/>
        </w:rPr>
        <w:t>dmin</w:t>
      </w:r>
      <w:r>
        <w:rPr>
          <w:rFonts w:ascii="Arial" w:hAnsi="Arial"/>
          <w:sz w:val="24"/>
          <w:lang w:val="es-MX"/>
        </w:rPr>
        <w:t>i</w:t>
      </w:r>
      <w:r w:rsidR="00AA5A0F">
        <w:rPr>
          <w:rFonts w:ascii="Arial" w:hAnsi="Arial"/>
          <w:sz w:val="24"/>
          <w:lang w:val="es-MX"/>
        </w:rPr>
        <w:t xml:space="preserve">strador refleja las responsabilidades de este, tales como, llevar un control oportuno de los productos del inventario y agregar nuevos activos cuando se requiera, además, se encarga de la gestión </w:t>
      </w:r>
      <w:r>
        <w:rPr>
          <w:rFonts w:ascii="Arial" w:hAnsi="Arial"/>
          <w:sz w:val="24"/>
          <w:lang w:val="es-MX"/>
        </w:rPr>
        <w:t>administrativa</w:t>
      </w:r>
      <w:r w:rsidR="00AA5A0F">
        <w:rPr>
          <w:rFonts w:ascii="Arial" w:hAnsi="Arial"/>
          <w:sz w:val="24"/>
          <w:lang w:val="es-MX"/>
        </w:rPr>
        <w:t xml:space="preserve"> de los empleados de la determinada sucursal El Tostador.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950D44" w:rsidRDefault="00950D44">
      <w:pPr>
        <w:pStyle w:val="BodyText"/>
      </w:pPr>
      <w:r>
        <w:t>El administrador toma los datos del inventario de productos</w:t>
      </w:r>
      <w:r w:rsidR="00815331">
        <w:t xml:space="preserve"> (código, nombre, stock, precio)</w:t>
      </w:r>
      <w:r>
        <w:t xml:space="preserve"> y en base a esta información tiene un mejor criterio </w:t>
      </w:r>
      <w:r w:rsidR="00873D7C">
        <w:t xml:space="preserve">al </w:t>
      </w:r>
      <w:r>
        <w:t>realizar el pedi</w:t>
      </w:r>
      <w:r w:rsidR="00873D7C">
        <w:t>do de los productos requeridos, por otro lado, el administrador tiene a su disposición la información oportuna de sus empleados</w:t>
      </w:r>
      <w:r w:rsidR="00815331">
        <w:t xml:space="preserve"> (número de cedula, nombre, dirección, teléfono)</w:t>
      </w:r>
      <w:r w:rsidR="00873D7C">
        <w:t>, con la posibilidad de editarlos o modificarlos cuando lo desee.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9708DB" w:rsidRDefault="00DE3E7F" w:rsidP="009708D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9708DB">
        <w:rPr>
          <w:rFonts w:ascii="Arial" w:hAnsi="Arial"/>
          <w:sz w:val="24"/>
          <w:lang w:val="es-MX"/>
        </w:rPr>
        <w:t xml:space="preserve"> </w:t>
      </w:r>
    </w:p>
    <w:p w:rsidR="00060B04" w:rsidRDefault="00060B04" w:rsidP="00060B0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ser capaz de agregar, eliminar y modificar la información tanto de los empleados como de los productos en el inventario</w:t>
      </w:r>
      <w:r w:rsidR="00BC727D">
        <w:rPr>
          <w:rFonts w:ascii="Arial" w:hAnsi="Arial"/>
          <w:sz w:val="24"/>
          <w:lang w:val="es-MX"/>
        </w:rPr>
        <w:t>, además, puede realizar pedido de los productos que requiera</w:t>
      </w:r>
      <w:r w:rsidR="00D4633B">
        <w:rPr>
          <w:rFonts w:ascii="Arial" w:hAnsi="Arial"/>
          <w:sz w:val="24"/>
          <w:lang w:val="es-MX"/>
        </w:rPr>
        <w:t xml:space="preserve"> alguna sucursal</w:t>
      </w:r>
      <w:bookmarkStart w:id="0" w:name="_GoBack"/>
      <w:bookmarkEnd w:id="0"/>
      <w:r w:rsidR="00BC727D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997B0E" w:rsidRDefault="00997B0E" w:rsidP="00997B0E">
      <w:pPr>
        <w:pStyle w:val="BodyText"/>
      </w:pPr>
    </w:p>
    <w:p w:rsidR="00997B0E" w:rsidRDefault="00997B0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caso de uso es importante y de carácter obligatorio realizar una autentificación del administrador correspondiente, debido a que, su módulo otorga permisos del más alto nivel y con ello, grandes responsabilidades.</w:t>
      </w:r>
    </w:p>
    <w:p w:rsidR="002B2046" w:rsidRDefault="002B2046">
      <w:pPr>
        <w:jc w:val="both"/>
        <w:rPr>
          <w:rFonts w:ascii="Arial" w:hAnsi="Arial"/>
          <w:sz w:val="24"/>
          <w:lang w:val="es-MX"/>
        </w:rPr>
      </w:pPr>
    </w:p>
    <w:p w:rsidR="00546FF9" w:rsidRDefault="00546FF9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D7252F" w:rsidP="001E70E5">
      <w:pPr>
        <w:pStyle w:val="BodyText"/>
      </w:pPr>
      <w:r>
        <w:t>El usuario accede al portal principal del administrador.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D6410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D64107">
        <w:rPr>
          <w:rFonts w:ascii="Arial" w:hAnsi="Arial"/>
          <w:sz w:val="24"/>
          <w:lang w:val="es-MX"/>
        </w:rPr>
        <w:t xml:space="preserve"> Ingreso al sistema del admin</w:t>
      </w:r>
      <w:r w:rsidR="00F16672">
        <w:rPr>
          <w:rFonts w:ascii="Arial" w:hAnsi="Arial"/>
          <w:sz w:val="24"/>
          <w:lang w:val="es-MX"/>
        </w:rPr>
        <w:t>i</w:t>
      </w:r>
      <w:r w:rsidR="00D64107">
        <w:rPr>
          <w:rFonts w:ascii="Arial" w:hAnsi="Arial"/>
          <w:sz w:val="24"/>
          <w:lang w:val="es-MX"/>
        </w:rPr>
        <w:t>strador.</w:t>
      </w:r>
    </w:p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8721F" w:rsidTr="00F61BBF"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8721F" w:rsidRDefault="0028721F" w:rsidP="00F61BB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28721F" w:rsidTr="00F61BBF"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28721F" w:rsidP="00D31BC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31BC2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ingresa su nombre de usuario y su contraseña para acceder al sistema.</w:t>
            </w:r>
          </w:p>
        </w:tc>
      </w:tr>
      <w:tr w:rsidR="0028721F" w:rsidTr="00F61BBF"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verifica que los datos ingresados sean correctos y lo envía al portal o sitio principal del </w:t>
            </w:r>
            <w:r w:rsidRPr="009D3228">
              <w:rPr>
                <w:rFonts w:ascii="Arial" w:hAnsi="Arial"/>
                <w:sz w:val="24"/>
                <w:lang w:val="es-MX"/>
              </w:rPr>
              <w:t>admin</w:t>
            </w:r>
            <w:r w:rsidR="009D3228" w:rsidRPr="009D3228">
              <w:rPr>
                <w:rFonts w:ascii="Arial" w:hAnsi="Arial"/>
                <w:sz w:val="24"/>
                <w:lang w:val="es-MX"/>
              </w:rPr>
              <w:t>i</w:t>
            </w:r>
            <w:r w:rsidRPr="009D3228">
              <w:rPr>
                <w:rFonts w:ascii="Arial" w:hAnsi="Arial"/>
                <w:sz w:val="24"/>
                <w:lang w:val="es-MX"/>
              </w:rPr>
              <w:t>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668D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4668D0">
        <w:rPr>
          <w:rFonts w:ascii="Arial" w:hAnsi="Arial"/>
          <w:sz w:val="24"/>
          <w:lang w:val="es-MX"/>
        </w:rPr>
        <w:t>: Datos incorrectos y recuperación de la contraseña.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8721F" w:rsidTr="00F61BBF"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8721F" w:rsidRDefault="0028721F" w:rsidP="00F61BB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28721F" w:rsidTr="00F61BBF"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D31BC2" w:rsidP="00D31BC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ingresa mal los datos requeridos (nombre de usuario y contraseña).</w:t>
            </w:r>
          </w:p>
        </w:tc>
      </w:tr>
      <w:tr w:rsidR="0028721F" w:rsidTr="00F61BBF">
        <w:tc>
          <w:tcPr>
            <w:tcW w:w="637" w:type="dxa"/>
          </w:tcPr>
          <w:p w:rsidR="0028721F" w:rsidRDefault="0028721F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28721F" w:rsidRDefault="00D31BC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E90152">
              <w:rPr>
                <w:rFonts w:ascii="Arial" w:hAnsi="Arial"/>
                <w:sz w:val="24"/>
                <w:lang w:val="es-MX"/>
              </w:rPr>
              <w:t>solicita nuevamente los datos.</w:t>
            </w:r>
          </w:p>
        </w:tc>
      </w:tr>
      <w:tr w:rsidR="00E90152" w:rsidTr="00F61BBF">
        <w:tc>
          <w:tcPr>
            <w:tcW w:w="637" w:type="dxa"/>
          </w:tcPr>
          <w:p w:rsidR="00E90152" w:rsidRDefault="00E9015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E90152" w:rsidRDefault="00E9015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no recuerda su contraseña y la solicita por medio de un email.</w:t>
            </w:r>
          </w:p>
        </w:tc>
      </w:tr>
      <w:tr w:rsidR="00E90152" w:rsidTr="00F61BBF">
        <w:tc>
          <w:tcPr>
            <w:tcW w:w="637" w:type="dxa"/>
          </w:tcPr>
          <w:p w:rsidR="00E90152" w:rsidRDefault="00E90152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E90152" w:rsidRDefault="00E90152" w:rsidP="00E901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envía un correo electrónico al admin</w:t>
            </w:r>
            <w:r w:rsidR="0052452F">
              <w:rPr>
                <w:rFonts w:ascii="Arial" w:hAnsi="Arial"/>
                <w:sz w:val="24"/>
                <w:lang w:val="es-MX"/>
              </w:rPr>
              <w:t>i</w:t>
            </w:r>
            <w:r>
              <w:rPr>
                <w:rFonts w:ascii="Arial" w:hAnsi="Arial"/>
                <w:sz w:val="24"/>
                <w:lang w:val="es-MX"/>
              </w:rPr>
              <w:t>strador con la contraseña.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  <w:r w:rsidR="004668D0">
        <w:rPr>
          <w:rFonts w:ascii="Arial" w:hAnsi="Arial"/>
          <w:sz w:val="24"/>
          <w:lang w:val="es-MX"/>
        </w:rPr>
        <w:t>Bloqueo por seguridad y cuenta inexistente.</w:t>
      </w:r>
    </w:p>
    <w:p w:rsidR="00C74C82" w:rsidRDefault="00C74C82" w:rsidP="006275F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858C8" w:rsidTr="00F61BBF">
        <w:tc>
          <w:tcPr>
            <w:tcW w:w="637" w:type="dxa"/>
          </w:tcPr>
          <w:p w:rsidR="009858C8" w:rsidRDefault="009858C8" w:rsidP="00F61BB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858C8" w:rsidRDefault="009858C8" w:rsidP="00F61BB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9858C8" w:rsidTr="00F61BBF">
        <w:tc>
          <w:tcPr>
            <w:tcW w:w="637" w:type="dxa"/>
          </w:tcPr>
          <w:p w:rsidR="009858C8" w:rsidRDefault="009858C8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9858C8" w:rsidRDefault="009858C8" w:rsidP="00E87BA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 w:rsidR="00E87BA8">
              <w:rPr>
                <w:rFonts w:ascii="Arial" w:hAnsi="Arial"/>
                <w:sz w:val="24"/>
                <w:lang w:val="es-MX"/>
              </w:rPr>
              <w:t>ingresa una contraseña incorrecta más de 3 veces</w:t>
            </w:r>
            <w:r w:rsidR="00B37B5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9858C8" w:rsidTr="00F61BBF">
        <w:tc>
          <w:tcPr>
            <w:tcW w:w="637" w:type="dxa"/>
          </w:tcPr>
          <w:p w:rsidR="009858C8" w:rsidRDefault="009858C8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9858C8" w:rsidRDefault="009858C8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37B59">
              <w:rPr>
                <w:rFonts w:ascii="Arial" w:hAnsi="Arial"/>
                <w:sz w:val="24"/>
                <w:lang w:val="es-MX"/>
              </w:rPr>
              <w:t>bloque la cuenta por seguridad.</w:t>
            </w:r>
          </w:p>
        </w:tc>
      </w:tr>
      <w:tr w:rsidR="00B37B59" w:rsidTr="00F61BBF">
        <w:tc>
          <w:tcPr>
            <w:tcW w:w="637" w:type="dxa"/>
          </w:tcPr>
          <w:p w:rsidR="00B37B59" w:rsidRDefault="00B37B59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B37B59" w:rsidRDefault="00B37B59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un nombre de usuario inexistente.</w:t>
            </w:r>
          </w:p>
        </w:tc>
      </w:tr>
      <w:tr w:rsidR="00B37B59" w:rsidTr="00F61BBF">
        <w:tc>
          <w:tcPr>
            <w:tcW w:w="637" w:type="dxa"/>
          </w:tcPr>
          <w:p w:rsidR="00B37B59" w:rsidRDefault="00B37B59" w:rsidP="00F61B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B37B59" w:rsidRDefault="00B37B59" w:rsidP="00B37B5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reporta el error correspondiente.</w:t>
            </w:r>
          </w:p>
        </w:tc>
      </w:tr>
    </w:tbl>
    <w:p w:rsidR="0028721F" w:rsidRDefault="0028721F" w:rsidP="006275F4">
      <w:pPr>
        <w:jc w:val="both"/>
        <w:rPr>
          <w:rFonts w:ascii="Arial" w:hAnsi="Arial"/>
          <w:sz w:val="24"/>
          <w:lang w:val="es-MX"/>
        </w:rPr>
      </w:pPr>
    </w:p>
    <w:sectPr w:rsidR="00287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D2F" w:rsidRDefault="002E6D2F">
      <w:r>
        <w:separator/>
      </w:r>
    </w:p>
  </w:endnote>
  <w:endnote w:type="continuationSeparator" w:id="0">
    <w:p w:rsidR="002E6D2F" w:rsidRDefault="002E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D2F" w:rsidRDefault="002E6D2F">
      <w:r>
        <w:separator/>
      </w:r>
    </w:p>
  </w:footnote>
  <w:footnote w:type="continuationSeparator" w:id="0">
    <w:p w:rsidR="002E6D2F" w:rsidRDefault="002E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E7F" w:rsidRDefault="00DE3E7F">
    <w:pPr>
      <w:pStyle w:val="Header"/>
      <w:rPr>
        <w:lang w:val="es-MX"/>
      </w:rPr>
    </w:pP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633B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2A1" w:rsidRDefault="00EF3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C6"/>
    <w:rsid w:val="00023A21"/>
    <w:rsid w:val="00060B04"/>
    <w:rsid w:val="000807A8"/>
    <w:rsid w:val="00090EE6"/>
    <w:rsid w:val="000B0D39"/>
    <w:rsid w:val="000B1AC6"/>
    <w:rsid w:val="000C2B7B"/>
    <w:rsid w:val="00162022"/>
    <w:rsid w:val="00166F67"/>
    <w:rsid w:val="001E67E8"/>
    <w:rsid w:val="001E70E5"/>
    <w:rsid w:val="001F0BDD"/>
    <w:rsid w:val="002233C4"/>
    <w:rsid w:val="0028721F"/>
    <w:rsid w:val="002B2046"/>
    <w:rsid w:val="002E6D2F"/>
    <w:rsid w:val="0032006D"/>
    <w:rsid w:val="003D1F51"/>
    <w:rsid w:val="00453DA9"/>
    <w:rsid w:val="004668D0"/>
    <w:rsid w:val="004A1F84"/>
    <w:rsid w:val="0052452F"/>
    <w:rsid w:val="00546FF9"/>
    <w:rsid w:val="005E46C6"/>
    <w:rsid w:val="0060300B"/>
    <w:rsid w:val="006275F4"/>
    <w:rsid w:val="00633B17"/>
    <w:rsid w:val="00666A6E"/>
    <w:rsid w:val="006D2B99"/>
    <w:rsid w:val="00736E53"/>
    <w:rsid w:val="00767682"/>
    <w:rsid w:val="00767CE1"/>
    <w:rsid w:val="007F607C"/>
    <w:rsid w:val="00807F24"/>
    <w:rsid w:val="00815331"/>
    <w:rsid w:val="00873D7C"/>
    <w:rsid w:val="00881C40"/>
    <w:rsid w:val="00950D44"/>
    <w:rsid w:val="009708DB"/>
    <w:rsid w:val="009858C8"/>
    <w:rsid w:val="00997B0E"/>
    <w:rsid w:val="009D3228"/>
    <w:rsid w:val="00AA380B"/>
    <w:rsid w:val="00AA5A0F"/>
    <w:rsid w:val="00AC3636"/>
    <w:rsid w:val="00B37B59"/>
    <w:rsid w:val="00B9117C"/>
    <w:rsid w:val="00BC727D"/>
    <w:rsid w:val="00C60F20"/>
    <w:rsid w:val="00C74C82"/>
    <w:rsid w:val="00D27AF3"/>
    <w:rsid w:val="00D31BC2"/>
    <w:rsid w:val="00D4633B"/>
    <w:rsid w:val="00D62A0F"/>
    <w:rsid w:val="00D64107"/>
    <w:rsid w:val="00D7252F"/>
    <w:rsid w:val="00DE3E7F"/>
    <w:rsid w:val="00DE633A"/>
    <w:rsid w:val="00E3328B"/>
    <w:rsid w:val="00E87BA8"/>
    <w:rsid w:val="00E90152"/>
    <w:rsid w:val="00EC7C92"/>
    <w:rsid w:val="00EF32A1"/>
    <w:rsid w:val="00F16672"/>
    <w:rsid w:val="00F22F1C"/>
    <w:rsid w:val="00F358BD"/>
    <w:rsid w:val="00F6501B"/>
    <w:rsid w:val="00F82D04"/>
    <w:rsid w:val="00F8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D4F7B3"/>
  <w15:chartTrackingRefBased/>
  <w15:docId w15:val="{3F74A706-817B-4067-9425-4274A679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%20Semestre\An&#225;lisi%20y%20Dise&#241;o%20de%20Sistemas\Proyecto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79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KENNETH M</dc:creator>
  <cp:keywords/>
  <cp:lastModifiedBy>Personal User</cp:lastModifiedBy>
  <cp:revision>63</cp:revision>
  <cp:lastPrinted>1900-01-01T06:00:00Z</cp:lastPrinted>
  <dcterms:created xsi:type="dcterms:W3CDTF">2016-09-06T03:46:00Z</dcterms:created>
  <dcterms:modified xsi:type="dcterms:W3CDTF">2016-09-06T07:11:00Z</dcterms:modified>
</cp:coreProperties>
</file>